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81D1" w14:textId="326E341E" w:rsidR="00DB16D2" w:rsidRDefault="000665DD" w:rsidP="00DB16D2">
      <w:pPr>
        <w:pStyle w:val="Heading1"/>
        <w:rPr>
          <w:lang w:val="en-US"/>
        </w:rPr>
      </w:pPr>
      <w:r>
        <w:t>Tên đề tài:</w:t>
      </w:r>
      <w:r>
        <w:rPr>
          <w:lang w:val="en-US"/>
        </w:rPr>
        <w:t xml:space="preserve"> </w:t>
      </w:r>
    </w:p>
    <w:p w14:paraId="3B5AECF6" w14:textId="3F107B9F" w:rsidR="00DB16D2" w:rsidRPr="00DB16D2" w:rsidRDefault="00DB16D2" w:rsidP="00DB16D2">
      <w:pPr>
        <w:ind w:left="720"/>
        <w:rPr>
          <w:lang w:val="en-US"/>
        </w:rPr>
      </w:pPr>
      <w:r>
        <w:rPr>
          <w:lang w:val="en-US"/>
        </w:rPr>
        <w:t>Phần mềm quản lý bán  vé chuyến bay</w:t>
      </w:r>
    </w:p>
    <w:p w14:paraId="545FEA08" w14:textId="77777777" w:rsidR="000665DD" w:rsidRDefault="000665DD" w:rsidP="000665DD"/>
    <w:p w14:paraId="7EA20959" w14:textId="77777777" w:rsidR="000665DD" w:rsidRDefault="000665DD" w:rsidP="000665DD"/>
    <w:p w14:paraId="294D905F" w14:textId="77777777" w:rsidR="000665DD" w:rsidRDefault="000665DD" w:rsidP="000665DD">
      <w:pPr>
        <w:pStyle w:val="Heading1"/>
      </w:pPr>
      <w:r>
        <w:t>Môi trường phát triển ứng dụng:</w:t>
      </w:r>
    </w:p>
    <w:p w14:paraId="35606CDA" w14:textId="04A0DFBF" w:rsidR="00DB16D2" w:rsidRDefault="00DB16D2" w:rsidP="00DB16D2">
      <w:pPr>
        <w:pStyle w:val="Heading1"/>
        <w:numPr>
          <w:ilvl w:val="0"/>
          <w:numId w:val="32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Desktop app</w:t>
      </w:r>
    </w:p>
    <w:p w14:paraId="15F44E1D" w14:textId="333CE644" w:rsidR="00DB16D2" w:rsidRDefault="00DB16D2" w:rsidP="00DB16D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Ngôn ngữ lập trình java</w:t>
      </w:r>
    </w:p>
    <w:p w14:paraId="2997D2CA" w14:textId="50DC9F7D" w:rsidR="00DB16D2" w:rsidRPr="00DB16D2" w:rsidRDefault="00DB16D2" w:rsidP="00DB16D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Package manager:Maven</w:t>
      </w:r>
    </w:p>
    <w:p w14:paraId="18D8EE7A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19"/>
        <w:gridCol w:w="1547"/>
        <w:gridCol w:w="3484"/>
      </w:tblGrid>
      <w:tr w:rsidR="00DB16D2" w14:paraId="74C3DE8E" w14:textId="77777777" w:rsidTr="000665DD">
        <w:tc>
          <w:tcPr>
            <w:tcW w:w="763" w:type="dxa"/>
          </w:tcPr>
          <w:p w14:paraId="554172D8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4ADFAEF8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02484C85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2AAC376D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2BD7116A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DB16D2" w14:paraId="15EC8E38" w14:textId="77777777" w:rsidTr="000665DD">
        <w:tc>
          <w:tcPr>
            <w:tcW w:w="763" w:type="dxa"/>
          </w:tcPr>
          <w:p w14:paraId="193DDFA1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5B8E8A5" w14:textId="1CB5C65E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21120075</w:t>
            </w:r>
          </w:p>
        </w:tc>
        <w:tc>
          <w:tcPr>
            <w:tcW w:w="2855" w:type="dxa"/>
          </w:tcPr>
          <w:p w14:paraId="51C1F4E1" w14:textId="16E74ABF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Minh Hoàng</w:t>
            </w:r>
          </w:p>
        </w:tc>
        <w:tc>
          <w:tcPr>
            <w:tcW w:w="1573" w:type="dxa"/>
          </w:tcPr>
          <w:p w14:paraId="18DC4E28" w14:textId="27276F99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0355023603</w:t>
            </w:r>
          </w:p>
        </w:tc>
        <w:tc>
          <w:tcPr>
            <w:tcW w:w="3287" w:type="dxa"/>
          </w:tcPr>
          <w:p w14:paraId="56AF1604" w14:textId="72949263" w:rsidR="00DB16D2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21120075@student.hcmus.edu.vn</w:t>
            </w:r>
          </w:p>
        </w:tc>
      </w:tr>
      <w:tr w:rsidR="00DB16D2" w14:paraId="2137C431" w14:textId="77777777" w:rsidTr="000665DD">
        <w:tc>
          <w:tcPr>
            <w:tcW w:w="763" w:type="dxa"/>
          </w:tcPr>
          <w:p w14:paraId="2F18AA00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03E898E" w14:textId="62E81FEA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21120556</w:t>
            </w:r>
          </w:p>
        </w:tc>
        <w:tc>
          <w:tcPr>
            <w:tcW w:w="2855" w:type="dxa"/>
          </w:tcPr>
          <w:p w14:paraId="5A2FF855" w14:textId="75E29D12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Kì  Thanh</w:t>
            </w:r>
          </w:p>
        </w:tc>
        <w:tc>
          <w:tcPr>
            <w:tcW w:w="1573" w:type="dxa"/>
          </w:tcPr>
          <w:p w14:paraId="7D56B65B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029ECD54" w14:textId="62C8271E" w:rsidR="000665DD" w:rsidRPr="00DB16D2" w:rsidRDefault="00DB16D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21120556@student.hcmus.edu.vn</w:t>
            </w:r>
          </w:p>
        </w:tc>
      </w:tr>
      <w:tr w:rsidR="00DB16D2" w14:paraId="011E25B3" w14:textId="77777777" w:rsidTr="000665DD">
        <w:tc>
          <w:tcPr>
            <w:tcW w:w="763" w:type="dxa"/>
          </w:tcPr>
          <w:p w14:paraId="736E59E0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6B7AE18E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642BF61A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058D247B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12BD3EC7" w14:textId="77777777" w:rsidR="000665DD" w:rsidRDefault="000665DD" w:rsidP="000279E6">
            <w:pPr>
              <w:spacing w:before="120" w:after="120"/>
            </w:pPr>
          </w:p>
        </w:tc>
      </w:tr>
    </w:tbl>
    <w:p w14:paraId="7C98E97D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114259B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978D03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AD8CF2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A9011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EB836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D1DED0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01AE5C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2ED108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B9EF43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C0BA32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57F838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7E4F8B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626E3F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D055AB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177123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0020D0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9BA07C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7BBEE" w14:textId="77777777" w:rsidR="005C0E52" w:rsidRDefault="005C0E52">
      <w:r>
        <w:separator/>
      </w:r>
    </w:p>
  </w:endnote>
  <w:endnote w:type="continuationSeparator" w:id="0">
    <w:p w14:paraId="14A095B7" w14:textId="77777777" w:rsidR="005C0E52" w:rsidRDefault="005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1AFE7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B10BADC" wp14:editId="6BDD403E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16036B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7E8AC" w14:textId="77777777" w:rsidR="005C0E52" w:rsidRDefault="005C0E52">
      <w:r>
        <w:separator/>
      </w:r>
    </w:p>
  </w:footnote>
  <w:footnote w:type="continuationSeparator" w:id="0">
    <w:p w14:paraId="5C70F377" w14:textId="77777777" w:rsidR="005C0E52" w:rsidRDefault="005C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20DA4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0CB24D86" wp14:editId="2F54B2E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A8E23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F60C5C6" wp14:editId="1E9026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020454" w14:textId="77777777" w:rsidR="003701D7" w:rsidRDefault="003701D7" w:rsidP="003701D7">
    <w:pPr>
      <w:pStyle w:val="Title"/>
      <w:rPr>
        <w:lang w:val="en-US"/>
      </w:rPr>
    </w:pPr>
  </w:p>
  <w:p w14:paraId="7D6CC362" w14:textId="77777777" w:rsidR="003B1A2B" w:rsidRPr="003B1A2B" w:rsidRDefault="003B1A2B" w:rsidP="003B1A2B">
    <w:pPr>
      <w:rPr>
        <w:lang w:val="en-US"/>
      </w:rPr>
    </w:pPr>
  </w:p>
  <w:p w14:paraId="509081A2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125A86"/>
    <w:multiLevelType w:val="hybridMultilevel"/>
    <w:tmpl w:val="1F12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45817967">
    <w:abstractNumId w:val="0"/>
  </w:num>
  <w:num w:numId="2" w16cid:durableId="157570351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17765219">
    <w:abstractNumId w:val="16"/>
  </w:num>
  <w:num w:numId="4" w16cid:durableId="1237521443">
    <w:abstractNumId w:val="15"/>
  </w:num>
  <w:num w:numId="5" w16cid:durableId="217982575">
    <w:abstractNumId w:val="17"/>
  </w:num>
  <w:num w:numId="6" w16cid:durableId="1771002297">
    <w:abstractNumId w:val="9"/>
  </w:num>
  <w:num w:numId="7" w16cid:durableId="1971586875">
    <w:abstractNumId w:val="18"/>
  </w:num>
  <w:num w:numId="8" w16cid:durableId="1190872288">
    <w:abstractNumId w:val="23"/>
  </w:num>
  <w:num w:numId="9" w16cid:durableId="1993025962">
    <w:abstractNumId w:val="11"/>
  </w:num>
  <w:num w:numId="10" w16cid:durableId="597561817">
    <w:abstractNumId w:val="7"/>
  </w:num>
  <w:num w:numId="11" w16cid:durableId="863323951">
    <w:abstractNumId w:val="28"/>
  </w:num>
  <w:num w:numId="12" w16cid:durableId="1507398997">
    <w:abstractNumId w:val="24"/>
  </w:num>
  <w:num w:numId="13" w16cid:durableId="1954091868">
    <w:abstractNumId w:val="22"/>
  </w:num>
  <w:num w:numId="14" w16cid:durableId="355816301">
    <w:abstractNumId w:val="3"/>
  </w:num>
  <w:num w:numId="15" w16cid:durableId="1322851622">
    <w:abstractNumId w:val="5"/>
  </w:num>
  <w:num w:numId="16" w16cid:durableId="1098983957">
    <w:abstractNumId w:val="21"/>
  </w:num>
  <w:num w:numId="17" w16cid:durableId="660305769">
    <w:abstractNumId w:val="26"/>
  </w:num>
  <w:num w:numId="18" w16cid:durableId="1940987256">
    <w:abstractNumId w:val="10"/>
  </w:num>
  <w:num w:numId="19" w16cid:durableId="177936785">
    <w:abstractNumId w:val="20"/>
  </w:num>
  <w:num w:numId="20" w16cid:durableId="69620943">
    <w:abstractNumId w:val="25"/>
  </w:num>
  <w:num w:numId="21" w16cid:durableId="1457722555">
    <w:abstractNumId w:val="27"/>
  </w:num>
  <w:num w:numId="22" w16cid:durableId="58524106">
    <w:abstractNumId w:val="8"/>
  </w:num>
  <w:num w:numId="23" w16cid:durableId="1720662613">
    <w:abstractNumId w:val="14"/>
  </w:num>
  <w:num w:numId="24" w16cid:durableId="1182669067">
    <w:abstractNumId w:val="6"/>
  </w:num>
  <w:num w:numId="25" w16cid:durableId="1451046280">
    <w:abstractNumId w:val="4"/>
  </w:num>
  <w:num w:numId="26" w16cid:durableId="928999257">
    <w:abstractNumId w:val="13"/>
  </w:num>
  <w:num w:numId="27" w16cid:durableId="1121025936">
    <w:abstractNumId w:val="19"/>
  </w:num>
  <w:num w:numId="28" w16cid:durableId="493689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96145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963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4281687">
    <w:abstractNumId w:val="12"/>
  </w:num>
  <w:num w:numId="32" w16cid:durableId="37037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C0E52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A4070"/>
    <w:rsid w:val="00BB5444"/>
    <w:rsid w:val="00BE4660"/>
    <w:rsid w:val="00C74D6D"/>
    <w:rsid w:val="00CA52C8"/>
    <w:rsid w:val="00D023A7"/>
    <w:rsid w:val="00D2221E"/>
    <w:rsid w:val="00D234F3"/>
    <w:rsid w:val="00DA2A6D"/>
    <w:rsid w:val="00DB16D2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6BC7CF"/>
  <w15:docId w15:val="{F0BB87B4-12BD-4411-8586-6048B71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B16D2"/>
    <w:pPr>
      <w:ind w:left="720"/>
      <w:contextualSpacing/>
    </w:pPr>
  </w:style>
  <w:style w:type="character" w:styleId="Hyperlink">
    <w:name w:val="Hyperlink"/>
    <w:basedOn w:val="DefaultParagraphFont"/>
    <w:rsid w:val="00DB1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MINH HOÀNG</cp:lastModifiedBy>
  <cp:revision>7</cp:revision>
  <cp:lastPrinted>2013-12-07T15:54:00Z</cp:lastPrinted>
  <dcterms:created xsi:type="dcterms:W3CDTF">2013-10-13T11:23:00Z</dcterms:created>
  <dcterms:modified xsi:type="dcterms:W3CDTF">2024-07-30T05:07:00Z</dcterms:modified>
</cp:coreProperties>
</file>